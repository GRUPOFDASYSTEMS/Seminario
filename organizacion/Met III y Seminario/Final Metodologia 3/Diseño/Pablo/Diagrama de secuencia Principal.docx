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16" w:rsidRPr="00287BC7" w:rsidRDefault="008C6616" w:rsidP="001C26FC">
      <w:pPr>
        <w:jc w:val="center"/>
        <w:rPr>
          <w:rFonts w:ascii="Arial" w:hAnsi="Arial" w:cs="Arial"/>
          <w:sz w:val="32"/>
          <w:szCs w:val="32"/>
          <w:lang w:val="es-AR"/>
        </w:rPr>
      </w:pPr>
      <w:bookmarkStart w:id="0" w:name="_GoBack"/>
      <w:bookmarkEnd w:id="0"/>
      <w:r w:rsidRPr="00287BC7">
        <w:rPr>
          <w:rFonts w:ascii="Arial" w:hAnsi="Arial" w:cs="Arial"/>
          <w:sz w:val="32"/>
          <w:szCs w:val="32"/>
          <w:lang w:val="es-AR"/>
        </w:rPr>
        <w:t>Diagrama de secuencia</w:t>
      </w:r>
    </w:p>
    <w:p w:rsidR="008C6616" w:rsidRPr="009E1C64" w:rsidRDefault="008C6616" w:rsidP="001C2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AR"/>
        </w:rPr>
      </w:pPr>
      <w:r w:rsidRPr="009E1C64">
        <w:rPr>
          <w:rFonts w:ascii="Arial" w:hAnsi="Arial" w:cs="Arial"/>
          <w:sz w:val="20"/>
          <w:szCs w:val="20"/>
          <w:lang w:val="es-AR"/>
        </w:rPr>
        <w:t xml:space="preserve">Caso de Uso: </w:t>
      </w:r>
      <w:r>
        <w:rPr>
          <w:rFonts w:ascii="Arial" w:hAnsi="Arial" w:cs="Arial"/>
          <w:color w:val="FF0000"/>
          <w:sz w:val="20"/>
          <w:szCs w:val="20"/>
          <w:lang w:val="es-AR"/>
        </w:rPr>
        <w:t>Evaluar Ofertas</w:t>
      </w:r>
    </w:p>
    <w:p w:rsidR="008C6616" w:rsidRPr="009E1C64" w:rsidRDefault="008C6616" w:rsidP="000B465B">
      <w:pPr>
        <w:rPr>
          <w:rFonts w:ascii="Arial" w:hAnsi="Arial" w:cs="Arial"/>
          <w:sz w:val="20"/>
          <w:szCs w:val="20"/>
          <w:lang w:val="es-AR"/>
        </w:rPr>
      </w:pPr>
      <w:r w:rsidRPr="009E1C64">
        <w:rPr>
          <w:rFonts w:ascii="Arial" w:hAnsi="Arial" w:cs="Arial"/>
          <w:sz w:val="20"/>
          <w:szCs w:val="20"/>
        </w:rPr>
        <w:t xml:space="preserve">Interaccion: </w:t>
      </w:r>
      <w:r w:rsidRPr="00045E66">
        <w:rPr>
          <w:rFonts w:ascii="Arial" w:hAnsi="Arial" w:cs="Arial"/>
          <w:i/>
          <w:color w:val="FF0000"/>
          <w:sz w:val="20"/>
          <w:szCs w:val="20"/>
        </w:rPr>
        <w:t>Flujo Principal</w:t>
      </w:r>
    </w:p>
    <w:p w:rsidR="008C6616" w:rsidRDefault="008C6616" w:rsidP="001C26FC">
      <w:pPr>
        <w:jc w:val="center"/>
        <w:rPr>
          <w:lang w:val="es-AR"/>
        </w:rPr>
      </w:pPr>
      <w:r w:rsidRPr="004E6D8E"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4.25pt;height:400.5pt">
            <v:imagedata r:id="rId6" o:title=""/>
          </v:shape>
        </w:pict>
      </w:r>
    </w:p>
    <w:sectPr w:rsidR="008C6616" w:rsidSect="004E6D8E">
      <w:headerReference w:type="default" r:id="rId7"/>
      <w:footerReference w:type="default" r:id="rId8"/>
      <w:pgSz w:w="15840" w:h="12240" w:orient="landscape"/>
      <w:pgMar w:top="1440" w:right="1440" w:bottom="125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616" w:rsidRDefault="008C6616" w:rsidP="001C26FC">
      <w:pPr>
        <w:spacing w:after="0" w:line="240" w:lineRule="auto"/>
      </w:pPr>
      <w:r>
        <w:separator/>
      </w:r>
    </w:p>
  </w:endnote>
  <w:endnote w:type="continuationSeparator" w:id="0">
    <w:p w:rsidR="008C6616" w:rsidRDefault="008C6616" w:rsidP="001C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16" w:rsidRPr="00287BC7" w:rsidRDefault="008C6616">
    <w:pPr>
      <w:pStyle w:val="Footer"/>
      <w:rPr>
        <w:rFonts w:ascii="Times New Roman" w:hAnsi="Times New Roman"/>
        <w:sz w:val="20"/>
        <w:szCs w:val="20"/>
        <w:lang w:val="es-AR"/>
      </w:rPr>
    </w:pPr>
    <w:r w:rsidRPr="00287BC7">
      <w:rPr>
        <w:rFonts w:ascii="Times New Roman" w:hAnsi="Times New Roman"/>
        <w:sz w:val="20"/>
        <w:szCs w:val="20"/>
        <w:lang w:val="es-AR"/>
      </w:rPr>
      <w:t>Versión 1.1</w:t>
    </w:r>
    <w:r>
      <w:rPr>
        <w:rFonts w:ascii="Times New Roman" w:hAnsi="Times New Roman"/>
        <w:sz w:val="20"/>
        <w:szCs w:val="20"/>
        <w:lang w:val="es-AR"/>
      </w:rPr>
      <w:t xml:space="preserve"> – Rodriguez, Pablo Sebastián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616" w:rsidRDefault="008C6616" w:rsidP="001C26FC">
      <w:pPr>
        <w:spacing w:after="0" w:line="240" w:lineRule="auto"/>
      </w:pPr>
      <w:r>
        <w:separator/>
      </w:r>
    </w:p>
  </w:footnote>
  <w:footnote w:type="continuationSeparator" w:id="0">
    <w:p w:rsidR="008C6616" w:rsidRDefault="008C6616" w:rsidP="001C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616" w:rsidRPr="00287BC7" w:rsidRDefault="008C6616" w:rsidP="00287BC7">
    <w:pPr>
      <w:pStyle w:val="Header"/>
      <w:jc w:val="right"/>
      <w:rPr>
        <w:rFonts w:ascii="Times New Roman" w:hAnsi="Times New Roman"/>
        <w:sz w:val="20"/>
        <w:szCs w:val="20"/>
        <w:lang w:val="es-AR"/>
      </w:rPr>
    </w:pPr>
    <w:r w:rsidRPr="00287BC7">
      <w:rPr>
        <w:rFonts w:ascii="Times New Roman" w:hAnsi="Times New Roman"/>
        <w:sz w:val="20"/>
        <w:szCs w:val="20"/>
        <w:lang w:val="es-AR"/>
      </w:rPr>
      <w:t>Modelo de diseño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63B"/>
    <w:rsid w:val="00002748"/>
    <w:rsid w:val="00045E66"/>
    <w:rsid w:val="00092B39"/>
    <w:rsid w:val="000B465B"/>
    <w:rsid w:val="001C26FC"/>
    <w:rsid w:val="001E263B"/>
    <w:rsid w:val="00241200"/>
    <w:rsid w:val="00287BC7"/>
    <w:rsid w:val="002B0F0E"/>
    <w:rsid w:val="004C4B17"/>
    <w:rsid w:val="004E6D8E"/>
    <w:rsid w:val="0067314C"/>
    <w:rsid w:val="0068305E"/>
    <w:rsid w:val="008C6616"/>
    <w:rsid w:val="009E1C64"/>
    <w:rsid w:val="00A14836"/>
    <w:rsid w:val="00A60AB7"/>
    <w:rsid w:val="00A625E6"/>
    <w:rsid w:val="00AA4408"/>
    <w:rsid w:val="00CA1458"/>
    <w:rsid w:val="00D75412"/>
    <w:rsid w:val="00F06840"/>
    <w:rsid w:val="00FA4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4C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C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C26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C26F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C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C26F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</Words>
  <Characters>70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4</cp:revision>
  <dcterms:created xsi:type="dcterms:W3CDTF">2012-07-08T20:55:00Z</dcterms:created>
  <dcterms:modified xsi:type="dcterms:W3CDTF">2012-07-13T21:12:00Z</dcterms:modified>
</cp:coreProperties>
</file>