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94" w:rsidRPr="00530D29" w:rsidRDefault="00FC1A94" w:rsidP="00A11479">
      <w:pPr>
        <w:jc w:val="center"/>
        <w:rPr>
          <w:rFonts w:ascii="Arial" w:hAnsi="Arial" w:cs="Arial"/>
          <w:noProof/>
          <w:sz w:val="32"/>
          <w:szCs w:val="32"/>
          <w:lang w:val="es-AR"/>
        </w:rPr>
      </w:pPr>
      <w:bookmarkStart w:id="0" w:name="_GoBack"/>
      <w:bookmarkEnd w:id="0"/>
      <w:r w:rsidRPr="00530D29">
        <w:rPr>
          <w:rFonts w:ascii="Arial" w:hAnsi="Arial" w:cs="Arial"/>
          <w:noProof/>
          <w:sz w:val="32"/>
          <w:szCs w:val="32"/>
          <w:lang w:val="es-AR"/>
        </w:rPr>
        <w:t>Diagrama de Clase</w:t>
      </w:r>
    </w:p>
    <w:p w:rsidR="00FC1A94" w:rsidRPr="00530D29" w:rsidRDefault="00FC1A94" w:rsidP="00530D29">
      <w:pPr>
        <w:jc w:val="center"/>
        <w:rPr>
          <w:rFonts w:ascii="Arial" w:hAnsi="Arial" w:cs="Arial"/>
          <w:noProof/>
          <w:sz w:val="28"/>
          <w:szCs w:val="28"/>
          <w:lang w:val="es-A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1.25pt;height:434.25pt">
            <v:imagedata r:id="rId6" o:title=""/>
          </v:shape>
        </w:pict>
      </w:r>
    </w:p>
    <w:sectPr w:rsidR="00FC1A94" w:rsidRPr="00530D29" w:rsidSect="00A11479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A94" w:rsidRDefault="00FC1A94" w:rsidP="00A11479">
      <w:pPr>
        <w:spacing w:after="0" w:line="240" w:lineRule="auto"/>
      </w:pPr>
      <w:r>
        <w:separator/>
      </w:r>
    </w:p>
  </w:endnote>
  <w:endnote w:type="continuationSeparator" w:id="0">
    <w:p w:rsidR="00FC1A94" w:rsidRDefault="00FC1A94" w:rsidP="00A1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Device Font 10cpi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A94" w:rsidRPr="003F7CAF" w:rsidRDefault="00FC1A94">
    <w:pPr>
      <w:pStyle w:val="Footer"/>
      <w:rPr>
        <w:rFonts w:ascii="Times New Roman" w:hAnsi="Times New Roman"/>
        <w:sz w:val="18"/>
        <w:szCs w:val="18"/>
        <w:lang w:val="es-AR"/>
      </w:rPr>
    </w:pPr>
    <w:r w:rsidRPr="003F7CAF">
      <w:rPr>
        <w:rFonts w:ascii="Times New Roman" w:hAnsi="Times New Roman"/>
        <w:sz w:val="18"/>
        <w:szCs w:val="18"/>
        <w:lang w:val="es-AR"/>
      </w:rPr>
      <w:t xml:space="preserve">Versión 1.1 – </w:t>
    </w:r>
    <w:r>
      <w:rPr>
        <w:rFonts w:ascii="Times New Roman" w:hAnsi="Times New Roman"/>
        <w:sz w:val="18"/>
        <w:szCs w:val="18"/>
        <w:lang w:val="es-AR"/>
      </w:rPr>
      <w:t>Rodriguez, Pablo Sebastian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A94" w:rsidRDefault="00FC1A94" w:rsidP="00A11479">
      <w:pPr>
        <w:spacing w:after="0" w:line="240" w:lineRule="auto"/>
      </w:pPr>
      <w:r>
        <w:separator/>
      </w:r>
    </w:p>
  </w:footnote>
  <w:footnote w:type="continuationSeparator" w:id="0">
    <w:p w:rsidR="00FC1A94" w:rsidRDefault="00FC1A94" w:rsidP="00A11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A94" w:rsidRPr="00530D29" w:rsidRDefault="00FC1A94" w:rsidP="00530D29">
    <w:pPr>
      <w:jc w:val="right"/>
      <w:rPr>
        <w:rFonts w:ascii="Times New Roman" w:hAnsi="Times New Roman"/>
        <w:sz w:val="20"/>
        <w:szCs w:val="20"/>
        <w:lang w:val="es-AR"/>
      </w:rPr>
    </w:pPr>
    <w:r w:rsidRPr="00530D29">
      <w:rPr>
        <w:rFonts w:ascii="Times New Roman" w:hAnsi="Times New Roman"/>
        <w:sz w:val="20"/>
        <w:szCs w:val="20"/>
        <w:lang w:val="es-AR"/>
      </w:rPr>
      <w:t>Modelo de diseño.</w:t>
    </w:r>
  </w:p>
  <w:p w:rsidR="00FC1A94" w:rsidRDefault="00FC1A94" w:rsidP="00530D29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3267"/>
    <w:rsid w:val="00207A15"/>
    <w:rsid w:val="0028321B"/>
    <w:rsid w:val="003F7CAF"/>
    <w:rsid w:val="00530D29"/>
    <w:rsid w:val="00553647"/>
    <w:rsid w:val="00555E99"/>
    <w:rsid w:val="00644C7B"/>
    <w:rsid w:val="006675AF"/>
    <w:rsid w:val="008030E4"/>
    <w:rsid w:val="0095681A"/>
    <w:rsid w:val="009A411B"/>
    <w:rsid w:val="00A11479"/>
    <w:rsid w:val="00AA4408"/>
    <w:rsid w:val="00BF00F7"/>
    <w:rsid w:val="00C53267"/>
    <w:rsid w:val="00CC0835"/>
    <w:rsid w:val="00E30C1D"/>
    <w:rsid w:val="00E4240D"/>
    <w:rsid w:val="00F06CCF"/>
    <w:rsid w:val="00FA497C"/>
    <w:rsid w:val="00FB2FF6"/>
    <w:rsid w:val="00FC1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0D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1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14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11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1147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11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1147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</Words>
  <Characters>17</Characters>
  <Application>Microsoft Office Outlook</Application>
  <DocSecurity>0</DocSecurity>
  <Lines>0</Lines>
  <Paragraphs>0</Paragraphs>
  <ScaleCrop>false</ScaleCrop>
  <Company>Accenture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rocio.teresa.suarez</dc:creator>
  <cp:keywords/>
  <dc:description/>
  <cp:lastModifiedBy>Pablo Rodriguez</cp:lastModifiedBy>
  <cp:revision>4</cp:revision>
  <dcterms:created xsi:type="dcterms:W3CDTF">2012-07-08T20:56:00Z</dcterms:created>
  <dcterms:modified xsi:type="dcterms:W3CDTF">2012-07-13T21:01:00Z</dcterms:modified>
</cp:coreProperties>
</file>