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0B" w:rsidRDefault="0023220B" w:rsidP="002C5003">
      <w:pPr>
        <w:jc w:val="center"/>
        <w:rPr>
          <w:lang w:val="es-AR"/>
        </w:rPr>
      </w:pPr>
      <w:bookmarkStart w:id="0" w:name="_GoBack"/>
      <w:bookmarkEnd w:id="0"/>
      <w:r w:rsidRPr="007F6F13">
        <w:rPr>
          <w:rFonts w:ascii="Arial" w:hAnsi="Arial" w:cs="Arial"/>
          <w:b/>
          <w:sz w:val="32"/>
          <w:szCs w:val="32"/>
          <w:lang w:val="es-AR"/>
        </w:rPr>
        <w:t>Diagrama de Secuencia del sistema (DDS)</w:t>
      </w:r>
    </w:p>
    <w:p w:rsidR="0023220B" w:rsidRPr="00D670A3" w:rsidRDefault="0023220B" w:rsidP="007F6F13">
      <w:pPr>
        <w:spacing w:after="0"/>
        <w:rPr>
          <w:rFonts w:ascii="Arial" w:hAnsi="Arial" w:cs="Arial"/>
          <w:color w:val="FF0000"/>
          <w:sz w:val="20"/>
          <w:szCs w:val="20"/>
          <w:lang w:val="es-AR"/>
        </w:rPr>
      </w:pPr>
      <w:r w:rsidRPr="00D670A3">
        <w:rPr>
          <w:rFonts w:ascii="Arial" w:hAnsi="Arial" w:cs="Arial"/>
          <w:color w:val="FF0000"/>
          <w:sz w:val="20"/>
          <w:szCs w:val="20"/>
          <w:lang w:val="es-AR"/>
        </w:rPr>
        <w:t>Escenario principal</w:t>
      </w:r>
    </w:p>
    <w:p w:rsidR="0023220B" w:rsidRPr="002C5003" w:rsidRDefault="0023220B" w:rsidP="007F6F13">
      <w:pPr>
        <w:spacing w:after="0"/>
        <w:rPr>
          <w:rFonts w:ascii="Arial" w:hAnsi="Arial" w:cs="Arial"/>
          <w:color w:val="FF0000"/>
          <w:sz w:val="20"/>
          <w:szCs w:val="20"/>
          <w:u w:val="single"/>
          <w:lang w:val="es-AR"/>
        </w:rPr>
      </w:pPr>
      <w:r w:rsidRPr="007F6F13">
        <w:rPr>
          <w:rFonts w:ascii="Arial" w:hAnsi="Arial" w:cs="Arial"/>
          <w:sz w:val="20"/>
          <w:szCs w:val="20"/>
          <w:lang w:val="es-AR"/>
        </w:rPr>
        <w:t xml:space="preserve">Caso de uso: </w:t>
      </w:r>
      <w:r>
        <w:rPr>
          <w:rFonts w:ascii="Arial" w:hAnsi="Arial" w:cs="Arial"/>
          <w:color w:val="FF0000"/>
          <w:sz w:val="20"/>
          <w:szCs w:val="20"/>
          <w:lang w:val="es-AR"/>
        </w:rPr>
        <w:t>Evaluar Ofertas</w:t>
      </w:r>
    </w:p>
    <w:p w:rsidR="0023220B" w:rsidRDefault="0023220B" w:rsidP="007F6F13">
      <w:pPr>
        <w:spacing w:after="0"/>
        <w:rPr>
          <w:lang w:val="es-AR"/>
        </w:rPr>
      </w:pPr>
    </w:p>
    <w:p w:rsidR="0023220B" w:rsidRPr="007F6F13" w:rsidRDefault="0023220B" w:rsidP="00FA6EF3">
      <w:pPr>
        <w:jc w:val="center"/>
        <w:rPr>
          <w:lang w:val="es-A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8.75pt;height:381.75pt">
            <v:imagedata r:id="rId6" o:title=""/>
          </v:shape>
        </w:pict>
      </w:r>
    </w:p>
    <w:sectPr w:rsidR="0023220B" w:rsidRPr="007F6F13" w:rsidSect="007F6F13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20B" w:rsidRDefault="0023220B" w:rsidP="007F6F13">
      <w:pPr>
        <w:spacing w:after="0" w:line="240" w:lineRule="auto"/>
      </w:pPr>
      <w:r>
        <w:separator/>
      </w:r>
    </w:p>
  </w:endnote>
  <w:endnote w:type="continuationSeparator" w:id="0">
    <w:p w:rsidR="0023220B" w:rsidRDefault="0023220B" w:rsidP="007F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0B" w:rsidRPr="007F6F13" w:rsidRDefault="0023220B">
    <w:pPr>
      <w:pStyle w:val="Footer"/>
      <w:rPr>
        <w:rFonts w:ascii="Times New Roman" w:hAnsi="Times New Roman"/>
        <w:sz w:val="20"/>
        <w:szCs w:val="20"/>
        <w:lang w:val="es-AR"/>
      </w:rPr>
    </w:pPr>
    <w:r w:rsidRPr="007F6F13">
      <w:rPr>
        <w:rFonts w:ascii="Times New Roman" w:hAnsi="Times New Roman"/>
        <w:sz w:val="20"/>
        <w:szCs w:val="20"/>
        <w:lang w:val="es-AR"/>
      </w:rPr>
      <w:t xml:space="preserve">Versión 1.1- </w:t>
    </w:r>
    <w:r>
      <w:rPr>
        <w:rFonts w:ascii="Times New Roman" w:hAnsi="Times New Roman"/>
        <w:sz w:val="20"/>
        <w:szCs w:val="20"/>
        <w:lang w:val="es-AR"/>
      </w:rPr>
      <w:t>Rodriguez, Pablo Sebastian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20B" w:rsidRDefault="0023220B" w:rsidP="007F6F13">
      <w:pPr>
        <w:spacing w:after="0" w:line="240" w:lineRule="auto"/>
      </w:pPr>
      <w:r>
        <w:separator/>
      </w:r>
    </w:p>
  </w:footnote>
  <w:footnote w:type="continuationSeparator" w:id="0">
    <w:p w:rsidR="0023220B" w:rsidRDefault="0023220B" w:rsidP="007F6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EFB"/>
    <w:rsid w:val="000002CA"/>
    <w:rsid w:val="00135B57"/>
    <w:rsid w:val="0023220B"/>
    <w:rsid w:val="00244AF0"/>
    <w:rsid w:val="002A0581"/>
    <w:rsid w:val="002B4B5F"/>
    <w:rsid w:val="002C5003"/>
    <w:rsid w:val="00587EFB"/>
    <w:rsid w:val="005B640A"/>
    <w:rsid w:val="00600511"/>
    <w:rsid w:val="007F6F13"/>
    <w:rsid w:val="00921637"/>
    <w:rsid w:val="00B33451"/>
    <w:rsid w:val="00BE102A"/>
    <w:rsid w:val="00C22123"/>
    <w:rsid w:val="00CD2711"/>
    <w:rsid w:val="00D670A3"/>
    <w:rsid w:val="00FA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5F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6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6F1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6F1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14</Words>
  <Characters>78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rocio.teresa.suarez</dc:creator>
  <cp:keywords/>
  <dc:description/>
  <cp:lastModifiedBy>Pablo Rodriguez</cp:lastModifiedBy>
  <cp:revision>4</cp:revision>
  <dcterms:created xsi:type="dcterms:W3CDTF">2012-07-08T20:59:00Z</dcterms:created>
  <dcterms:modified xsi:type="dcterms:W3CDTF">2012-07-13T21:09:00Z</dcterms:modified>
</cp:coreProperties>
</file>